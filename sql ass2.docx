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A03" w:rsidRDefault="00CF0A03" w:rsidP="008E63F3">
      <w:pPr>
        <w:pBdr>
          <w:bottom w:val="single" w:sz="12" w:space="1" w:color="auto"/>
        </w:pBdr>
        <w:shd w:val="clear" w:color="auto" w:fill="FFFFFF"/>
        <w:spacing w:after="240" w:line="360" w:lineRule="atLeast"/>
        <w:rPr>
          <w:rStyle w:val="Heading1Char"/>
        </w:rPr>
      </w:pPr>
      <w:r>
        <w:rPr>
          <w:rStyle w:val="Heading1Char"/>
        </w:rPr>
        <w:t>AMI SONEJI</w:t>
      </w:r>
    </w:p>
    <w:p w:rsidR="00CF0A03" w:rsidRDefault="00CF0A03" w:rsidP="007523A8">
      <w:pPr>
        <w:pBdr>
          <w:bottom w:val="single" w:sz="12" w:space="1" w:color="auto"/>
        </w:pBdr>
        <w:shd w:val="clear" w:color="auto" w:fill="FFFFFF"/>
        <w:spacing w:after="240" w:line="360" w:lineRule="atLeast"/>
        <w:rPr>
          <w:rStyle w:val="Heading1Char"/>
        </w:rPr>
      </w:pPr>
      <w:r>
        <w:rPr>
          <w:rStyle w:val="Heading1Char"/>
        </w:rPr>
        <w:t>SQL Assignment</w:t>
      </w:r>
      <w:r>
        <w:rPr>
          <w:rStyle w:val="Heading1Char"/>
        </w:rPr>
        <w:tab/>
      </w:r>
      <w:r>
        <w:rPr>
          <w:rStyle w:val="Heading1Char"/>
        </w:rPr>
        <w:tab/>
      </w:r>
      <w:r>
        <w:rPr>
          <w:rStyle w:val="Heading1Char"/>
        </w:rPr>
        <w:tab/>
      </w:r>
      <w:r>
        <w:rPr>
          <w:rStyle w:val="Heading1Char"/>
        </w:rPr>
        <w:tab/>
      </w:r>
      <w:r>
        <w:rPr>
          <w:rStyle w:val="Heading1Char"/>
        </w:rPr>
        <w:tab/>
      </w:r>
      <w:r>
        <w:rPr>
          <w:rStyle w:val="Heading1Char"/>
        </w:rPr>
        <w:tab/>
      </w:r>
      <w:r>
        <w:rPr>
          <w:rStyle w:val="Heading1Char"/>
        </w:rPr>
        <w:tab/>
      </w:r>
      <w:r>
        <w:rPr>
          <w:rStyle w:val="Heading1Char"/>
        </w:rPr>
        <w:tab/>
        <w:t>26/4/2021</w:t>
      </w:r>
      <w:r>
        <w:rPr>
          <w:rStyle w:val="Heading1Char"/>
        </w:rPr>
        <w:tab/>
      </w:r>
      <w:r>
        <w:rPr>
          <w:rStyle w:val="Heading1Char"/>
        </w:rPr>
        <w:tab/>
      </w:r>
      <w:r>
        <w:rPr>
          <w:rStyle w:val="Heading1Char"/>
        </w:rPr>
        <w:tab/>
      </w:r>
    </w:p>
    <w:p w:rsidR="007523A8" w:rsidRPr="008E63F3" w:rsidRDefault="008E63F3" w:rsidP="008E63F3">
      <w:pPr>
        <w:pStyle w:val="Heading1"/>
        <w:numPr>
          <w:ilvl w:val="0"/>
          <w:numId w:val="4"/>
        </w:numPr>
        <w:ind w:left="45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SQL statement to display all the information of all salesmen.   </w:t>
      </w:r>
      <w:hyperlink r:id="rId8" w:anchor="SQLEDITOR" w:history="1"/>
    </w:p>
    <w:p w:rsidR="008E63F3" w:rsidRDefault="007523A8" w:rsidP="009534DE">
      <w:pPr>
        <w:pStyle w:val="NoSpacing"/>
        <w:ind w:firstLine="450"/>
        <w:rPr>
          <w:rFonts w:ascii="Consolas" w:hAnsi="Consolas"/>
        </w:rPr>
      </w:pPr>
      <w:r w:rsidRPr="00B11566">
        <w:rPr>
          <w:rFonts w:ascii="Consolas" w:hAnsi="Consolas"/>
        </w:rPr>
        <w:t> </w:t>
      </w:r>
      <w:r w:rsidR="009534DE" w:rsidRPr="009534DE">
        <w:rPr>
          <w:rFonts w:ascii="Consolas" w:hAnsi="Consolas"/>
        </w:rPr>
        <w:drawing>
          <wp:inline distT="0" distB="0" distL="0" distR="0" wp14:anchorId="6E1DD554" wp14:editId="269E9D02">
            <wp:extent cx="4591691" cy="206721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3F3" w:rsidRDefault="008E63F3" w:rsidP="00B11566">
      <w:pPr>
        <w:pStyle w:val="Heading1"/>
        <w:numPr>
          <w:ilvl w:val="0"/>
          <w:numId w:val="4"/>
        </w:numPr>
        <w:ind w:left="45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SQL statement to display specific columns like name and commission for all the salesmen.</w:t>
      </w:r>
    </w:p>
    <w:p w:rsidR="009534DE" w:rsidRPr="009534DE" w:rsidRDefault="009534DE" w:rsidP="009534DE">
      <w:pPr>
        <w:ind w:firstLine="450"/>
      </w:pPr>
      <w:r w:rsidRPr="009534DE">
        <w:drawing>
          <wp:inline distT="0" distB="0" distL="0" distR="0" wp14:anchorId="06F832E3" wp14:editId="6C705F7D">
            <wp:extent cx="3600953" cy="195289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566" w:rsidRDefault="008E63F3" w:rsidP="008E63F3">
      <w:pPr>
        <w:pStyle w:val="Heading1"/>
        <w:numPr>
          <w:ilvl w:val="0"/>
          <w:numId w:val="4"/>
        </w:numPr>
        <w:tabs>
          <w:tab w:val="left" w:pos="630"/>
        </w:tabs>
      </w:pPr>
      <w:r>
        <w:rPr>
          <w:rFonts w:ascii="Helvetica" w:hAnsi="Helvetica" w:cs="Helvetica"/>
          <w:sz w:val="26"/>
          <w:szCs w:val="26"/>
        </w:rPr>
        <w:t>Write a query to display the records in ascending order of commission.</w:t>
      </w:r>
      <w:r w:rsidRPr="00B11566">
        <w:t xml:space="preserve"> </w:t>
      </w:r>
    </w:p>
    <w:p w:rsidR="008E63F3" w:rsidRDefault="008E63F3" w:rsidP="008E63F3">
      <w:pPr>
        <w:pStyle w:val="ListParagraph"/>
      </w:pPr>
    </w:p>
    <w:p w:rsidR="008E63F3" w:rsidRPr="008E63F3" w:rsidRDefault="009534DE" w:rsidP="008E63F3">
      <w:pPr>
        <w:pStyle w:val="ListParagraph"/>
      </w:pPr>
      <w:r w:rsidRPr="009534DE">
        <w:lastRenderedPageBreak/>
        <w:drawing>
          <wp:inline distT="0" distB="0" distL="0" distR="0" wp14:anchorId="0EF662DF" wp14:editId="16BCC99C">
            <wp:extent cx="4210638" cy="183858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C9" w:rsidRDefault="006252C9" w:rsidP="009534DE">
      <w:pPr>
        <w:pStyle w:val="Heading1"/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4.</w:t>
      </w:r>
      <w:r>
        <w:rPr>
          <w:shd w:val="clear" w:color="auto" w:fill="FFFFFF"/>
        </w:rPr>
        <w:t> </w:t>
      </w:r>
      <w:r w:rsidR="009534DE">
        <w:rPr>
          <w:rFonts w:ascii="Helvetica" w:hAnsi="Helvetica" w:cs="Helvetica"/>
          <w:sz w:val="26"/>
          <w:szCs w:val="26"/>
        </w:rPr>
        <w:t>Write a SQL statement to display names and city of salesman, who belongs to the city of Paris.   </w:t>
      </w:r>
    </w:p>
    <w:p w:rsidR="006252C9" w:rsidRDefault="000064D5" w:rsidP="006252C9">
      <w:r w:rsidRPr="000064D5">
        <w:drawing>
          <wp:inline distT="0" distB="0" distL="0" distR="0" wp14:anchorId="6B88374F" wp14:editId="2748A21E">
            <wp:extent cx="5943600" cy="1280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02" w:rsidRDefault="000A1302" w:rsidP="000064D5">
      <w:pPr>
        <w:pStyle w:val="Heading1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5.</w:t>
      </w:r>
      <w:r>
        <w:t> </w:t>
      </w:r>
      <w:r w:rsidR="000064D5">
        <w:rPr>
          <w:rFonts w:ascii="Helvetica" w:hAnsi="Helvetica" w:cs="Helvetica"/>
          <w:sz w:val="26"/>
          <w:szCs w:val="26"/>
        </w:rPr>
        <w:t>Write a SQL statement to display all the information for those customers with a grade of 200.</w:t>
      </w:r>
    </w:p>
    <w:p w:rsidR="000064D5" w:rsidRDefault="000064D5" w:rsidP="000064D5"/>
    <w:p w:rsidR="000064D5" w:rsidRPr="000064D5" w:rsidRDefault="000064D5" w:rsidP="000064D5">
      <w:r w:rsidRPr="000064D5">
        <w:drawing>
          <wp:inline distT="0" distB="0" distL="0" distR="0" wp14:anchorId="31811B92" wp14:editId="410B6B9B">
            <wp:extent cx="5210902" cy="16385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02" w:rsidRDefault="000A1302" w:rsidP="000A1302"/>
    <w:p w:rsidR="00626DDE" w:rsidRDefault="000064D5" w:rsidP="000A1302">
      <w:pPr>
        <w:pStyle w:val="HTMLPreformatted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064D5">
        <w:rPr>
          <w:rStyle w:val="Heading1Char"/>
        </w:rPr>
        <w:t xml:space="preserve">6. Write a SQL query to find all the products with a price between Rs.200 and Rs.600.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</w:p>
    <w:p w:rsidR="00121B55" w:rsidRDefault="00121B55" w:rsidP="000A1302">
      <w:pPr>
        <w:pStyle w:val="HTMLPreformatted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121B55" w:rsidRDefault="00121B55" w:rsidP="000A1302">
      <w:pPr>
        <w:pStyle w:val="HTMLPreformatted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121B55" w:rsidRDefault="00121B55" w:rsidP="000A1302">
      <w:pPr>
        <w:pStyle w:val="HTMLPreformatted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121B55" w:rsidRDefault="00121B55" w:rsidP="000A1302">
      <w:pPr>
        <w:pStyle w:val="HTMLPreformatted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21B55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drawing>
          <wp:inline distT="0" distB="0" distL="0" distR="0" wp14:anchorId="51453F08" wp14:editId="726C23A9">
            <wp:extent cx="5943600" cy="14973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4D5" w:rsidRDefault="000064D5" w:rsidP="000A1302">
      <w:pPr>
        <w:pStyle w:val="HTMLPreformatted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0064D5" w:rsidRDefault="000064D5" w:rsidP="000A1302">
      <w:pPr>
        <w:pStyle w:val="HTMLPreformatted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121B55" w:rsidRDefault="00626DDE" w:rsidP="00121B55">
      <w:pPr>
        <w:pStyle w:val="Heading2"/>
      </w:pPr>
      <w:r>
        <w:rPr>
          <w:rStyle w:val="Strong"/>
          <w:rFonts w:ascii="Helvetica" w:hAnsi="Helvetica" w:cs="Helvetica"/>
          <w:shd w:val="clear" w:color="auto" w:fill="FFFFFF"/>
        </w:rPr>
        <w:t>7.</w:t>
      </w:r>
      <w:r w:rsidR="00121B55">
        <w:t> Write a SQL query to calculate the average price of all products.</w:t>
      </w:r>
    </w:p>
    <w:p w:rsidR="00121B55" w:rsidRDefault="00121B55" w:rsidP="00626DDE"/>
    <w:p w:rsidR="00626DDE" w:rsidRDefault="00121B55" w:rsidP="00626DDE">
      <w:r>
        <w:t xml:space="preserve">   </w:t>
      </w:r>
      <w:r w:rsidRPr="00121B55">
        <w:drawing>
          <wp:inline distT="0" distB="0" distL="0" distR="0" wp14:anchorId="473658B1" wp14:editId="0AF564E2">
            <wp:extent cx="3486637" cy="126700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55" w:rsidRDefault="00121B55" w:rsidP="00626DDE"/>
    <w:p w:rsidR="00121B55" w:rsidRDefault="00121B55" w:rsidP="00626DDE"/>
    <w:p w:rsidR="00121B55" w:rsidRDefault="00121B55" w:rsidP="00121B55">
      <w:pPr>
        <w:pStyle w:val="Heading1"/>
      </w:pPr>
      <w:r>
        <w:rPr>
          <w:rStyle w:val="Strong"/>
          <w:rFonts w:ascii="Helvetica" w:hAnsi="Helvetica" w:cs="Helvetica"/>
          <w:sz w:val="26"/>
          <w:szCs w:val="26"/>
        </w:rPr>
        <w:t>8.</w:t>
      </w:r>
      <w:r>
        <w:t> Write a SQL query to display the name and price of all the items with a price is equal or more than Rs.250</w:t>
      </w:r>
    </w:p>
    <w:p w:rsidR="00121B55" w:rsidRDefault="00121B55" w:rsidP="00121B55"/>
    <w:p w:rsidR="00121B55" w:rsidRDefault="00121B55" w:rsidP="00121B55">
      <w:r w:rsidRPr="00121B55">
        <w:drawing>
          <wp:inline distT="0" distB="0" distL="0" distR="0" wp14:anchorId="70A39F92" wp14:editId="502D9B19">
            <wp:extent cx="5677692" cy="25149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55" w:rsidRDefault="00121B55" w:rsidP="00121B55"/>
    <w:p w:rsidR="00121B55" w:rsidRDefault="00121B55" w:rsidP="00121B55">
      <w:pPr>
        <w:pStyle w:val="Heading1"/>
      </w:pPr>
      <w:r>
        <w:rPr>
          <w:rStyle w:val="Strong"/>
          <w:rFonts w:ascii="Helvetica" w:hAnsi="Helvetica" w:cs="Helvetica"/>
          <w:sz w:val="26"/>
          <w:szCs w:val="26"/>
        </w:rPr>
        <w:t>9.</w:t>
      </w:r>
      <w:r>
        <w:t> Write a SQL query to find the name and price of the cheapest item(s)</w:t>
      </w:r>
    </w:p>
    <w:p w:rsidR="00121B55" w:rsidRDefault="00121B55" w:rsidP="00121B55">
      <w:r w:rsidRPr="00121B55">
        <w:drawing>
          <wp:inline distT="0" distB="0" distL="0" distR="0" wp14:anchorId="63B4ECB7" wp14:editId="6D9CC1AA">
            <wp:extent cx="5943600" cy="10617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55" w:rsidRDefault="00121B55" w:rsidP="00121B55"/>
    <w:p w:rsidR="00121B55" w:rsidRDefault="00F51DF2" w:rsidP="00F51DF2">
      <w:pPr>
        <w:pStyle w:val="Heading1"/>
      </w:pPr>
      <w:r>
        <w:rPr>
          <w:rStyle w:val="Strong"/>
          <w:rFonts w:ascii="Helvetica" w:hAnsi="Helvetica" w:cs="Helvetica"/>
          <w:sz w:val="26"/>
          <w:szCs w:val="26"/>
        </w:rPr>
        <w:t>10.</w:t>
      </w:r>
      <w:r>
        <w:t> Write a query in SQL to find the last name of all employees, without duplicates.</w:t>
      </w:r>
    </w:p>
    <w:p w:rsidR="00F51DF2" w:rsidRDefault="00F51DF2" w:rsidP="00F51DF2"/>
    <w:p w:rsidR="00F51DF2" w:rsidRPr="00F51DF2" w:rsidRDefault="003C0844" w:rsidP="00F51DF2">
      <w:r w:rsidRPr="003C0844">
        <w:drawing>
          <wp:inline distT="0" distB="0" distL="0" distR="0" wp14:anchorId="3109EA95" wp14:editId="6479119F">
            <wp:extent cx="4534533" cy="29626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55" w:rsidRPr="00121B55" w:rsidRDefault="00121B55" w:rsidP="00121B55">
      <w:pPr>
        <w:pStyle w:val="Heading1"/>
      </w:pPr>
    </w:p>
    <w:p w:rsidR="008E46AB" w:rsidRDefault="008E46AB" w:rsidP="008E46AB">
      <w:pPr>
        <w:pStyle w:val="Heading1"/>
      </w:pPr>
      <w:r>
        <w:rPr>
          <w:rStyle w:val="Strong"/>
          <w:rFonts w:ascii="Helvetica" w:hAnsi="Helvetica" w:cs="Helvetica"/>
          <w:sz w:val="26"/>
          <w:szCs w:val="26"/>
        </w:rPr>
        <w:t>11.</w:t>
      </w:r>
      <w:r>
        <w:t xml:space="preserve"> Write a query in SQL to display all the data of employees that work in the department 57.    </w:t>
      </w:r>
    </w:p>
    <w:p w:rsidR="00121B55" w:rsidRPr="008E46AB" w:rsidRDefault="008E46AB" w:rsidP="008E46AB">
      <w:pPr>
        <w:pStyle w:val="Heading1"/>
      </w:pPr>
      <w:r w:rsidRPr="008E46AB">
        <w:drawing>
          <wp:inline distT="0" distB="0" distL="0" distR="0" wp14:anchorId="677DDEB1" wp14:editId="26D145C5">
            <wp:extent cx="4248743" cy="204816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1B55" w:rsidRPr="008E4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6FA" w:rsidRDefault="006D36FA" w:rsidP="007523A8">
      <w:pPr>
        <w:spacing w:after="0" w:line="240" w:lineRule="auto"/>
      </w:pPr>
      <w:r>
        <w:separator/>
      </w:r>
    </w:p>
  </w:endnote>
  <w:endnote w:type="continuationSeparator" w:id="0">
    <w:p w:rsidR="006D36FA" w:rsidRDefault="006D36FA" w:rsidP="00752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6FA" w:rsidRDefault="006D36FA" w:rsidP="007523A8">
      <w:pPr>
        <w:spacing w:after="0" w:line="240" w:lineRule="auto"/>
      </w:pPr>
      <w:r>
        <w:separator/>
      </w:r>
    </w:p>
  </w:footnote>
  <w:footnote w:type="continuationSeparator" w:id="0">
    <w:p w:rsidR="006D36FA" w:rsidRDefault="006D36FA" w:rsidP="00752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B295C"/>
    <w:multiLevelType w:val="hybridMultilevel"/>
    <w:tmpl w:val="4A8C54A8"/>
    <w:lvl w:ilvl="0" w:tplc="4DF625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E0241"/>
    <w:multiLevelType w:val="hybridMultilevel"/>
    <w:tmpl w:val="F476114C"/>
    <w:lvl w:ilvl="0" w:tplc="9090763A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A01DE"/>
    <w:multiLevelType w:val="hybridMultilevel"/>
    <w:tmpl w:val="58FC1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B503BD"/>
    <w:multiLevelType w:val="hybridMultilevel"/>
    <w:tmpl w:val="F224E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3F3"/>
    <w:rsid w:val="000064D5"/>
    <w:rsid w:val="000A1302"/>
    <w:rsid w:val="00121B55"/>
    <w:rsid w:val="00213A82"/>
    <w:rsid w:val="00237CC2"/>
    <w:rsid w:val="003C0844"/>
    <w:rsid w:val="006252C9"/>
    <w:rsid w:val="00626DDE"/>
    <w:rsid w:val="006D36FA"/>
    <w:rsid w:val="007523A8"/>
    <w:rsid w:val="008E46AB"/>
    <w:rsid w:val="008E63F3"/>
    <w:rsid w:val="009534DE"/>
    <w:rsid w:val="00B11566"/>
    <w:rsid w:val="00BA5E18"/>
    <w:rsid w:val="00CF0A03"/>
    <w:rsid w:val="00F51DF2"/>
    <w:rsid w:val="00FE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5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B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2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23A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52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3A8"/>
  </w:style>
  <w:style w:type="paragraph" w:styleId="Footer">
    <w:name w:val="footer"/>
    <w:basedOn w:val="Normal"/>
    <w:link w:val="FooterChar"/>
    <w:uiPriority w:val="99"/>
    <w:unhideWhenUsed/>
    <w:rsid w:val="00752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3A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30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115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1156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63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4D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21B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5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B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2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23A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52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3A8"/>
  </w:style>
  <w:style w:type="paragraph" w:styleId="Footer">
    <w:name w:val="footer"/>
    <w:basedOn w:val="Normal"/>
    <w:link w:val="FooterChar"/>
    <w:uiPriority w:val="99"/>
    <w:unhideWhenUsed/>
    <w:rsid w:val="00752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3A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30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115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1156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63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4D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21B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sql-exercises/sql-retrieve-from-table.ph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I\Desktop\sql%20assig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sql assigment</Template>
  <TotalTime>994</TotalTime>
  <Pages>5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 Name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2</cp:revision>
  <dcterms:created xsi:type="dcterms:W3CDTF">2021-04-26T15:33:00Z</dcterms:created>
  <dcterms:modified xsi:type="dcterms:W3CDTF">2021-04-27T09:00:00Z</dcterms:modified>
</cp:coreProperties>
</file>